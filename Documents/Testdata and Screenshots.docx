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A04B68" w:rsidP="00A04B68">
      <w:pPr>
        <w:pStyle w:val="Title"/>
      </w:pPr>
      <w:r>
        <w:t>Programming Assignment 4</w:t>
      </w:r>
    </w:p>
    <w:p w:rsidR="006D3703" w:rsidRPr="006D3703" w:rsidRDefault="006D3703" w:rsidP="006D3703">
      <w:pPr>
        <w:pStyle w:val="Subtitle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Test Data </w:t>
      </w:r>
    </w:p>
    <w:p w:rsidR="002255B4" w:rsidRDefault="002255B4" w:rsidP="002255B4">
      <w:pPr>
        <w:pStyle w:val="ContactInfo"/>
      </w:pPr>
      <w:r>
        <w:t>Neha Prasad | CS-450 |</w:t>
      </w:r>
      <w:r w:rsidRPr="00D5413C">
        <w:t xml:space="preserve"> </w:t>
      </w:r>
      <w:r>
        <w:t>Grp15</w:t>
      </w:r>
    </w:p>
    <w:p w:rsidR="00C6554A" w:rsidRDefault="002255B4" w:rsidP="002255B4">
      <w:pPr>
        <w:pStyle w:val="ContactInfo"/>
        <w:ind w:left="2160" w:firstLine="720"/>
        <w:jc w:val="left"/>
      </w:pPr>
      <w:r>
        <w:t>Azhar Shaikh | CS-450 |</w:t>
      </w:r>
      <w:r w:rsidRPr="00D5413C">
        <w:t xml:space="preserve"> </w:t>
      </w:r>
      <w:r>
        <w:t>Grp15</w:t>
      </w:r>
      <w:r w:rsidR="00C6554A">
        <w:br w:type="page"/>
      </w:r>
    </w:p>
    <w:p w:rsidR="00C6554A" w:rsidRDefault="006D3703" w:rsidP="00C6554A">
      <w:pPr>
        <w:pStyle w:val="Heading1"/>
      </w:pPr>
      <w:proofErr w:type="spellStart"/>
      <w:r>
        <w:lastRenderedPageBreak/>
        <w:t>Prog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directoryWalker</w:t>
      </w:r>
      <w:bookmarkStart w:id="5" w:name="_GoBack"/>
      <w:bookmarkEnd w:id="5"/>
      <w:proofErr w:type="spellEnd"/>
    </w:p>
    <w:p w:rsidR="00750FB0" w:rsidRDefault="00D26D0B" w:rsidP="00750FB0">
      <w:pPr>
        <w:pStyle w:val="ListBullet"/>
        <w:numPr>
          <w:ilvl w:val="0"/>
          <w:numId w:val="1"/>
        </w:numPr>
      </w:pPr>
      <w:r>
        <w:t>Initially prints all fil</w:t>
      </w:r>
      <w:r w:rsidR="00F44BD7">
        <w:t xml:space="preserve">es and directories names, </w:t>
      </w:r>
      <w:proofErr w:type="spellStart"/>
      <w:r w:rsidR="00F44BD7">
        <w:t>inode</w:t>
      </w:r>
      <w:proofErr w:type="spellEnd"/>
      <w:r w:rsidR="00F44BD7">
        <w:t xml:space="preserve"> number</w:t>
      </w:r>
      <w:r>
        <w:t xml:space="preserve"> and type associated with them from the Xv6 root.</w:t>
      </w:r>
      <w:r w:rsidR="00750FB0">
        <w:t xml:space="preserve"> </w:t>
      </w:r>
    </w:p>
    <w:p w:rsidR="006D3E4D" w:rsidRDefault="00BC65B5" w:rsidP="006D3E4D">
      <w:pPr>
        <w:pStyle w:val="ListBullet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>
            <wp:extent cx="3876675" cy="4438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0B" w:rsidRDefault="00D26D0B" w:rsidP="00D26D0B">
      <w:pPr>
        <w:pStyle w:val="ListBullet"/>
        <w:numPr>
          <w:ilvl w:val="0"/>
          <w:numId w:val="1"/>
        </w:numPr>
      </w:pPr>
      <w:r>
        <w:t>Starting from specified location.</w:t>
      </w:r>
      <w:r w:rsidR="00750FB0">
        <w:t xml:space="preserve"> </w:t>
      </w:r>
    </w:p>
    <w:p w:rsidR="00BC65B5" w:rsidRDefault="00BC65B5" w:rsidP="00BC65B5">
      <w:pPr>
        <w:pStyle w:val="ListBullet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>
            <wp:extent cx="4238625" cy="1847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B5" w:rsidRDefault="00BC65B5" w:rsidP="00C6554A">
      <w:pPr>
        <w:pStyle w:val="Heading2"/>
        <w:rPr>
          <w:caps w:val="0"/>
          <w:sz w:val="32"/>
        </w:rPr>
      </w:pPr>
    </w:p>
    <w:p w:rsidR="00C6554A" w:rsidRPr="00D5413C" w:rsidRDefault="00D26D0B" w:rsidP="00C6554A">
      <w:pPr>
        <w:pStyle w:val="Heading2"/>
      </w:pPr>
      <w:proofErr w:type="spellStart"/>
      <w:r w:rsidRPr="00D26D0B">
        <w:rPr>
          <w:caps w:val="0"/>
          <w:sz w:val="32"/>
        </w:rPr>
        <w:t>Prog</w:t>
      </w:r>
      <w:proofErr w:type="spellEnd"/>
      <w:r w:rsidRPr="00D26D0B">
        <w:rPr>
          <w:caps w:val="0"/>
          <w:sz w:val="32"/>
        </w:rPr>
        <w:t xml:space="preserve"> </w:t>
      </w:r>
      <w:proofErr w:type="gramStart"/>
      <w:r w:rsidRPr="00D26D0B">
        <w:rPr>
          <w:caps w:val="0"/>
          <w:sz w:val="32"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rPr>
          <w:caps w:val="0"/>
          <w:sz w:val="32"/>
        </w:rPr>
        <w:t>i</w:t>
      </w:r>
      <w:r w:rsidRPr="00D26D0B">
        <w:rPr>
          <w:caps w:val="0"/>
          <w:sz w:val="32"/>
        </w:rPr>
        <w:t>nodeWalker</w:t>
      </w:r>
      <w:proofErr w:type="spellEnd"/>
    </w:p>
    <w:p w:rsidR="002C74C0" w:rsidRDefault="00A4477E" w:rsidP="00A4477E">
      <w:proofErr w:type="gramStart"/>
      <w:r>
        <w:t>P</w:t>
      </w:r>
      <w:r w:rsidRPr="00A4477E">
        <w:t xml:space="preserve">rints out all the allocated </w:t>
      </w:r>
      <w:proofErr w:type="spellStart"/>
      <w:r w:rsidRPr="00A4477E">
        <w:t>inodes</w:t>
      </w:r>
      <w:proofErr w:type="spellEnd"/>
      <w:r>
        <w:t xml:space="preserve"> in the Xv6 file system.</w:t>
      </w:r>
      <w:proofErr w:type="gramEnd"/>
      <w:r w:rsidR="00750FB0">
        <w:t xml:space="preserve"> </w:t>
      </w:r>
    </w:p>
    <w:p w:rsidR="00BC65B5" w:rsidRDefault="00BC65B5" w:rsidP="00A4477E">
      <w:r>
        <w:rPr>
          <w:noProof/>
          <w:lang w:val="en-IN" w:eastAsia="en-IN"/>
        </w:rPr>
        <w:drawing>
          <wp:inline distT="0" distB="0" distL="0" distR="0">
            <wp:extent cx="5076825" cy="5362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E1" w:rsidRDefault="00260CE1" w:rsidP="00A4477E">
      <w:pPr>
        <w:pStyle w:val="Heading2"/>
        <w:rPr>
          <w:caps w:val="0"/>
          <w:sz w:val="32"/>
        </w:rPr>
      </w:pPr>
    </w:p>
    <w:p w:rsidR="00260CE1" w:rsidRDefault="00260CE1" w:rsidP="00260CE1"/>
    <w:p w:rsidR="00260CE1" w:rsidRDefault="00260CE1" w:rsidP="00260CE1"/>
    <w:p w:rsidR="00260CE1" w:rsidRPr="00260CE1" w:rsidRDefault="00260CE1" w:rsidP="00260CE1"/>
    <w:p w:rsidR="00A4477E" w:rsidRDefault="00A4477E" w:rsidP="00A4477E">
      <w:pPr>
        <w:pStyle w:val="Heading2"/>
        <w:rPr>
          <w:caps w:val="0"/>
          <w:sz w:val="32"/>
        </w:rPr>
      </w:pPr>
      <w:proofErr w:type="spellStart"/>
      <w:r w:rsidRPr="00D26D0B">
        <w:rPr>
          <w:caps w:val="0"/>
          <w:sz w:val="32"/>
        </w:rPr>
        <w:lastRenderedPageBreak/>
        <w:t>P</w:t>
      </w:r>
      <w:r>
        <w:rPr>
          <w:caps w:val="0"/>
          <w:sz w:val="32"/>
        </w:rPr>
        <w:t>rog</w:t>
      </w:r>
      <w:proofErr w:type="spellEnd"/>
      <w:r>
        <w:rPr>
          <w:caps w:val="0"/>
          <w:sz w:val="32"/>
        </w:rPr>
        <w:t xml:space="preserve"> </w:t>
      </w:r>
      <w:proofErr w:type="gramStart"/>
      <w:r>
        <w:rPr>
          <w:caps w:val="0"/>
          <w:sz w:val="32"/>
        </w:rPr>
        <w:t>3</w:t>
      </w:r>
      <w:r>
        <w:t xml:space="preserve"> :</w:t>
      </w:r>
      <w:proofErr w:type="gramEnd"/>
      <w:r>
        <w:t xml:space="preserve"> </w:t>
      </w:r>
      <w:proofErr w:type="spellStart"/>
      <w:r>
        <w:rPr>
          <w:caps w:val="0"/>
          <w:sz w:val="32"/>
        </w:rPr>
        <w:t>compare</w:t>
      </w:r>
      <w:r w:rsidRPr="00D26D0B">
        <w:rPr>
          <w:caps w:val="0"/>
          <w:sz w:val="32"/>
        </w:rPr>
        <w:t>Walker</w:t>
      </w:r>
      <w:proofErr w:type="spellEnd"/>
    </w:p>
    <w:p w:rsidR="00A4477E" w:rsidRDefault="00A4477E" w:rsidP="00A4477E">
      <w:r>
        <w:t xml:space="preserve">Compares the </w:t>
      </w:r>
      <w:proofErr w:type="spellStart"/>
      <w:r>
        <w:t>inodes</w:t>
      </w:r>
      <w:proofErr w:type="spellEnd"/>
      <w:r>
        <w:t xml:space="preserve"> returned by the above two programs.</w:t>
      </w:r>
    </w:p>
    <w:p w:rsidR="00306096" w:rsidRDefault="00306096" w:rsidP="00A4477E">
      <w:r>
        <w:rPr>
          <w:noProof/>
          <w:lang w:val="en-IN" w:eastAsia="en-IN"/>
        </w:rPr>
        <w:drawing>
          <wp:inline distT="0" distB="0" distL="0" distR="0">
            <wp:extent cx="3724275" cy="4695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E1" w:rsidRDefault="00260CE1" w:rsidP="00A4477E">
      <w:pPr>
        <w:pStyle w:val="Heading2"/>
        <w:rPr>
          <w:caps w:val="0"/>
          <w:sz w:val="32"/>
        </w:rPr>
      </w:pPr>
    </w:p>
    <w:p w:rsidR="00260CE1" w:rsidRDefault="00260CE1" w:rsidP="00260CE1"/>
    <w:p w:rsidR="00260CE1" w:rsidRDefault="00260CE1" w:rsidP="00260CE1"/>
    <w:p w:rsidR="00260CE1" w:rsidRDefault="00260CE1" w:rsidP="00260CE1"/>
    <w:p w:rsidR="00260CE1" w:rsidRDefault="00260CE1" w:rsidP="00260CE1"/>
    <w:p w:rsidR="00260CE1" w:rsidRDefault="00260CE1" w:rsidP="00260CE1"/>
    <w:p w:rsidR="00260CE1" w:rsidRPr="00260CE1" w:rsidRDefault="00260CE1" w:rsidP="00260CE1"/>
    <w:p w:rsidR="00A4477E" w:rsidRDefault="00A4477E" w:rsidP="00A4477E">
      <w:pPr>
        <w:pStyle w:val="Heading2"/>
        <w:rPr>
          <w:caps w:val="0"/>
          <w:sz w:val="32"/>
        </w:rPr>
      </w:pPr>
      <w:proofErr w:type="spellStart"/>
      <w:r w:rsidRPr="00D26D0B">
        <w:rPr>
          <w:caps w:val="0"/>
          <w:sz w:val="32"/>
        </w:rPr>
        <w:lastRenderedPageBreak/>
        <w:t>P</w:t>
      </w:r>
      <w:r>
        <w:rPr>
          <w:caps w:val="0"/>
          <w:sz w:val="32"/>
        </w:rPr>
        <w:t>rog</w:t>
      </w:r>
      <w:proofErr w:type="spellEnd"/>
      <w:r>
        <w:rPr>
          <w:caps w:val="0"/>
          <w:sz w:val="32"/>
        </w:rPr>
        <w:t xml:space="preserve"> </w:t>
      </w:r>
      <w:proofErr w:type="gramStart"/>
      <w:r>
        <w:rPr>
          <w:caps w:val="0"/>
          <w:sz w:val="32"/>
        </w:rPr>
        <w:t>4</w:t>
      </w:r>
      <w:r>
        <w:t xml:space="preserve"> :</w:t>
      </w:r>
      <w:proofErr w:type="gramEnd"/>
      <w:r>
        <w:t xml:space="preserve"> </w:t>
      </w:r>
      <w:proofErr w:type="spellStart"/>
      <w:r>
        <w:rPr>
          <w:caps w:val="0"/>
          <w:sz w:val="32"/>
        </w:rPr>
        <w:t>corruptDir</w:t>
      </w:r>
      <w:proofErr w:type="spellEnd"/>
    </w:p>
    <w:p w:rsidR="00A4477E" w:rsidRDefault="00A4477E" w:rsidP="00A4477E">
      <w:r>
        <w:t xml:space="preserve">When </w:t>
      </w:r>
      <w:proofErr w:type="spellStart"/>
      <w:r>
        <w:t>corruptDir</w:t>
      </w:r>
      <w:proofErr w:type="spellEnd"/>
      <w:r>
        <w:t xml:space="preserve"> program is executed it will corrupt the specified directory file size and make it and its content inaccessible.</w:t>
      </w:r>
    </w:p>
    <w:p w:rsidR="00A4477E" w:rsidRDefault="00D46608" w:rsidP="00A4477E">
      <w:r>
        <w:t xml:space="preserve"> </w:t>
      </w:r>
      <w:r w:rsidR="00A4477E">
        <w:t xml:space="preserve">Directory accessible before running </w:t>
      </w:r>
      <w:proofErr w:type="spellStart"/>
      <w:r w:rsidR="00A4477E">
        <w:t>corruptDir</w:t>
      </w:r>
      <w:proofErr w:type="spellEnd"/>
      <w:r w:rsidR="00A4477E">
        <w:t xml:space="preserve"> file</w:t>
      </w:r>
    </w:p>
    <w:p w:rsidR="00A11AEB" w:rsidRDefault="002D7814" w:rsidP="00A4477E">
      <w:r>
        <w:rPr>
          <w:noProof/>
          <w:lang w:val="en-IN" w:eastAsia="en-IN"/>
        </w:rPr>
        <w:t xml:space="preserve"> </w:t>
      </w:r>
      <w:r w:rsidR="00A11AEB">
        <w:rPr>
          <w:noProof/>
          <w:lang w:val="en-IN" w:eastAsia="en-IN"/>
        </w:rPr>
        <w:drawing>
          <wp:inline distT="0" distB="0" distL="0" distR="0">
            <wp:extent cx="2695575" cy="762000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7E" w:rsidRDefault="00A4477E" w:rsidP="00A4477E">
      <w:r>
        <w:t>Making the dire</w:t>
      </w:r>
      <w:r w:rsidR="00A11AEB">
        <w:t>ctory file corrupt by corrupting</w:t>
      </w:r>
      <w:r>
        <w:t xml:space="preserve"> its size</w:t>
      </w:r>
    </w:p>
    <w:p w:rsidR="00A11AEB" w:rsidRDefault="00A11AEB" w:rsidP="00A4477E">
      <w:r>
        <w:rPr>
          <w:noProof/>
          <w:lang w:val="en-IN" w:eastAsia="en-IN"/>
        </w:rPr>
        <w:drawing>
          <wp:inline distT="0" distB="0" distL="0" distR="0">
            <wp:extent cx="5486400" cy="15536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7E" w:rsidRDefault="00A4477E" w:rsidP="00A4477E">
      <w:r>
        <w:t xml:space="preserve">Directory Inaccessible </w:t>
      </w:r>
      <w:r w:rsidR="006759B4">
        <w:t>after</w:t>
      </w:r>
      <w:r>
        <w:t xml:space="preserve"> running </w:t>
      </w:r>
      <w:proofErr w:type="spellStart"/>
      <w:r>
        <w:t>corruptDir</w:t>
      </w:r>
      <w:proofErr w:type="spellEnd"/>
      <w:r>
        <w:t xml:space="preserve"> file</w:t>
      </w:r>
    </w:p>
    <w:p w:rsidR="006759B4" w:rsidRDefault="006759B4" w:rsidP="00A4477E">
      <w:r>
        <w:rPr>
          <w:noProof/>
          <w:lang w:val="en-IN" w:eastAsia="en-IN"/>
        </w:rPr>
        <w:drawing>
          <wp:inline distT="0" distB="0" distL="0" distR="0">
            <wp:extent cx="5486400" cy="26716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E1" w:rsidRDefault="00260CE1" w:rsidP="00A4477E">
      <w:pPr>
        <w:pStyle w:val="Heading2"/>
        <w:rPr>
          <w:caps w:val="0"/>
          <w:sz w:val="32"/>
        </w:rPr>
      </w:pPr>
    </w:p>
    <w:p w:rsidR="00A4477E" w:rsidRDefault="00A4477E" w:rsidP="00A4477E">
      <w:pPr>
        <w:pStyle w:val="Heading2"/>
        <w:rPr>
          <w:caps w:val="0"/>
          <w:sz w:val="32"/>
        </w:rPr>
      </w:pPr>
      <w:proofErr w:type="spellStart"/>
      <w:r w:rsidRPr="00D26D0B">
        <w:rPr>
          <w:caps w:val="0"/>
          <w:sz w:val="32"/>
        </w:rPr>
        <w:t>P</w:t>
      </w:r>
      <w:r>
        <w:rPr>
          <w:caps w:val="0"/>
          <w:sz w:val="32"/>
        </w:rPr>
        <w:t>rog</w:t>
      </w:r>
      <w:proofErr w:type="spellEnd"/>
      <w:r>
        <w:rPr>
          <w:caps w:val="0"/>
          <w:sz w:val="32"/>
        </w:rPr>
        <w:t xml:space="preserve"> 5</w:t>
      </w:r>
      <w:r>
        <w:t xml:space="preserve"> : </w:t>
      </w:r>
      <w:proofErr w:type="spellStart"/>
      <w:r>
        <w:rPr>
          <w:caps w:val="0"/>
          <w:sz w:val="32"/>
        </w:rPr>
        <w:t>recoverDir</w:t>
      </w:r>
      <w:proofErr w:type="spellEnd"/>
    </w:p>
    <w:p w:rsidR="00A4477E" w:rsidRDefault="00A4477E" w:rsidP="00A4477E">
      <w:r>
        <w:t xml:space="preserve">When </w:t>
      </w:r>
      <w:proofErr w:type="spellStart"/>
      <w:r>
        <w:t>recoverDir</w:t>
      </w:r>
      <w:proofErr w:type="spellEnd"/>
      <w:r>
        <w:t xml:space="preserve"> program is executed it will recover the specified directory </w:t>
      </w:r>
      <w:proofErr w:type="gramStart"/>
      <w:r>
        <w:t>file</w:t>
      </w:r>
      <w:r w:rsidR="00D46608">
        <w:t xml:space="preserve">’s </w:t>
      </w:r>
      <w:r>
        <w:t xml:space="preserve"> correct</w:t>
      </w:r>
      <w:proofErr w:type="gramEnd"/>
      <w:r>
        <w:t xml:space="preserve"> size which was corrupted by the </w:t>
      </w:r>
      <w:proofErr w:type="spellStart"/>
      <w:r>
        <w:t>corruptDir</w:t>
      </w:r>
      <w:proofErr w:type="spellEnd"/>
      <w:r>
        <w:t xml:space="preserve"> program and will make it and its content accessible again.</w:t>
      </w:r>
    </w:p>
    <w:p w:rsidR="00A4477E" w:rsidRDefault="00C869B3" w:rsidP="00A4477E">
      <w:r>
        <w:rPr>
          <w:noProof/>
          <w:lang w:val="en-IN" w:eastAsia="en-IN"/>
        </w:rPr>
        <w:drawing>
          <wp:inline distT="0" distB="0" distL="0" distR="0">
            <wp:extent cx="5486400" cy="45964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7E" w:rsidRPr="00A4477E" w:rsidRDefault="00A4477E" w:rsidP="00A4477E"/>
    <w:p w:rsidR="00A4477E" w:rsidRDefault="00A4477E" w:rsidP="00A4477E"/>
    <w:p w:rsidR="00A4477E" w:rsidRPr="00A4477E" w:rsidRDefault="00A4477E" w:rsidP="00A4477E"/>
    <w:p w:rsidR="00A4477E" w:rsidRDefault="00A4477E" w:rsidP="00A4477E"/>
    <w:sectPr w:rsidR="00A4477E" w:rsidSect="00260CE1">
      <w:footerReference w:type="default" r:id="rId15"/>
      <w:pgSz w:w="12240" w:h="15840"/>
      <w:pgMar w:top="141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3D" w:rsidRDefault="00D7413D" w:rsidP="00C6554A">
      <w:pPr>
        <w:spacing w:before="0" w:after="0" w:line="240" w:lineRule="auto"/>
      </w:pPr>
      <w:r>
        <w:separator/>
      </w:r>
    </w:p>
  </w:endnote>
  <w:endnote w:type="continuationSeparator" w:id="0">
    <w:p w:rsidR="00D7413D" w:rsidRDefault="00D741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EE" w:rsidRDefault="00ED7C44">
    <w:pPr>
      <w:pStyle w:val="Footer"/>
    </w:pPr>
    <w:r>
      <w:t xml:space="preserve">Page </w:t>
    </w:r>
    <w:r w:rsidR="0072181C">
      <w:fldChar w:fldCharType="begin"/>
    </w:r>
    <w:r>
      <w:instrText xml:space="preserve"> PAGE  \* Arabic  \* MERGEFORMAT </w:instrText>
    </w:r>
    <w:r w:rsidR="0072181C">
      <w:fldChar w:fldCharType="separate"/>
    </w:r>
    <w:r w:rsidR="00D46608">
      <w:rPr>
        <w:noProof/>
      </w:rPr>
      <w:t>5</w:t>
    </w:r>
    <w:r w:rsidR="0072181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3D" w:rsidRDefault="00D7413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7413D" w:rsidRDefault="00D741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821005"/>
    <w:multiLevelType w:val="hybridMultilevel"/>
    <w:tmpl w:val="918E7E2C"/>
    <w:lvl w:ilvl="0" w:tplc="D0968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89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888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0C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985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E6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6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01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C4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D3703"/>
    <w:rsid w:val="001050C5"/>
    <w:rsid w:val="002255B4"/>
    <w:rsid w:val="002554CD"/>
    <w:rsid w:val="00260CE1"/>
    <w:rsid w:val="00293B83"/>
    <w:rsid w:val="002B4294"/>
    <w:rsid w:val="002D7814"/>
    <w:rsid w:val="00306096"/>
    <w:rsid w:val="00315096"/>
    <w:rsid w:val="00333D0D"/>
    <w:rsid w:val="003E68BC"/>
    <w:rsid w:val="003F167F"/>
    <w:rsid w:val="004C049F"/>
    <w:rsid w:val="005000E2"/>
    <w:rsid w:val="0062059C"/>
    <w:rsid w:val="006759B4"/>
    <w:rsid w:val="006A3CE7"/>
    <w:rsid w:val="006D3703"/>
    <w:rsid w:val="006D3E4D"/>
    <w:rsid w:val="0072181C"/>
    <w:rsid w:val="00750FB0"/>
    <w:rsid w:val="007953F5"/>
    <w:rsid w:val="00A04B68"/>
    <w:rsid w:val="00A11AEB"/>
    <w:rsid w:val="00A4477E"/>
    <w:rsid w:val="00BC65B5"/>
    <w:rsid w:val="00C6554A"/>
    <w:rsid w:val="00C869B3"/>
    <w:rsid w:val="00C9599A"/>
    <w:rsid w:val="00D26D0B"/>
    <w:rsid w:val="00D46608"/>
    <w:rsid w:val="00D7413D"/>
    <w:rsid w:val="00D851C8"/>
    <w:rsid w:val="00ED7C44"/>
    <w:rsid w:val="00F4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D26D0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ha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175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Neha</cp:lastModifiedBy>
  <cp:revision>11</cp:revision>
  <dcterms:created xsi:type="dcterms:W3CDTF">2016-11-26T13:25:00Z</dcterms:created>
  <dcterms:modified xsi:type="dcterms:W3CDTF">2016-11-26T19:45:00Z</dcterms:modified>
</cp:coreProperties>
</file>